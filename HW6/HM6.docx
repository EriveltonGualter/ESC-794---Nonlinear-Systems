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8FC7" w14:textId="77777777" w:rsidR="00223161" w:rsidRDefault="00223161" w:rsidP="00C6554A">
      <w:pPr>
        <w:pStyle w:val="Title"/>
      </w:pPr>
    </w:p>
    <w:p w14:paraId="719D2975" w14:textId="77777777" w:rsidR="00223161" w:rsidRDefault="00223161" w:rsidP="00C6554A">
      <w:pPr>
        <w:pStyle w:val="Title"/>
      </w:pPr>
    </w:p>
    <w:p w14:paraId="4CEC0F06" w14:textId="77777777" w:rsidR="00223161" w:rsidRDefault="00223161" w:rsidP="00C6554A">
      <w:pPr>
        <w:pStyle w:val="Title"/>
      </w:pPr>
    </w:p>
    <w:p w14:paraId="59331EC0" w14:textId="77777777" w:rsidR="00223161" w:rsidRDefault="00223161" w:rsidP="00C6554A">
      <w:pPr>
        <w:pStyle w:val="Title"/>
      </w:pPr>
    </w:p>
    <w:p w14:paraId="52A87B0C" w14:textId="77777777" w:rsidR="00223161" w:rsidRDefault="00223161" w:rsidP="00C6554A">
      <w:pPr>
        <w:pStyle w:val="Title"/>
      </w:pPr>
    </w:p>
    <w:p w14:paraId="2C3BDF04" w14:textId="77777777" w:rsidR="00223161" w:rsidRDefault="00223161" w:rsidP="00C6554A">
      <w:pPr>
        <w:pStyle w:val="Title"/>
      </w:pPr>
    </w:p>
    <w:p w14:paraId="5101A984" w14:textId="24856336" w:rsidR="00C6554A" w:rsidRDefault="00BC305C" w:rsidP="00C6554A">
      <w:pPr>
        <w:pStyle w:val="Title"/>
      </w:pPr>
      <w:r>
        <w:t xml:space="preserve">Homework </w:t>
      </w:r>
      <w:r w:rsidR="00223161">
        <w:t>6</w:t>
      </w:r>
    </w:p>
    <w:p w14:paraId="47D111CE" w14:textId="1BA83A11" w:rsidR="00C6554A" w:rsidRPr="00D5413C" w:rsidRDefault="00223161" w:rsidP="00C6554A">
      <w:pPr>
        <w:pStyle w:val="Subtitle"/>
      </w:pPr>
      <w:r>
        <w:t>Nonlinear System</w:t>
      </w:r>
    </w:p>
    <w:p w14:paraId="574EB187" w14:textId="35BCFFA6" w:rsidR="00BC305C" w:rsidRDefault="00BC305C" w:rsidP="00C6554A">
      <w:pPr>
        <w:pStyle w:val="ContactInfo"/>
      </w:pPr>
      <w:r>
        <w:t>Erivelton Gualter dos Santos</w:t>
      </w:r>
      <w:r w:rsidR="00C6554A">
        <w:t xml:space="preserve"> | </w:t>
      </w:r>
      <w:r>
        <w:t>4/</w:t>
      </w:r>
      <w:r w:rsidR="00223161">
        <w:t>19</w:t>
      </w:r>
      <w:r>
        <w:t>/2019</w:t>
      </w:r>
    </w:p>
    <w:p w14:paraId="6640EFC8" w14:textId="77777777" w:rsidR="00223161" w:rsidRDefault="0022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13AF4C21" w14:textId="09B45581" w:rsidR="00BC305C" w:rsidRDefault="00223161" w:rsidP="00223161">
      <w:pPr>
        <w:pStyle w:val="Heading1"/>
      </w:pPr>
      <w:r>
        <w:lastRenderedPageBreak/>
        <w:t>Question 1</w:t>
      </w:r>
    </w:p>
    <w:p w14:paraId="43FCD343" w14:textId="5541949E" w:rsidR="00223161" w:rsidRDefault="00223161">
      <w:r>
        <w:br w:type="page"/>
      </w:r>
    </w:p>
    <w:p w14:paraId="4FEF6516" w14:textId="234190D4" w:rsidR="00223161" w:rsidRDefault="00223161" w:rsidP="00223161">
      <w:pPr>
        <w:pStyle w:val="Heading1"/>
      </w:pPr>
      <w:r>
        <w:lastRenderedPageBreak/>
        <w:t>Question 2</w:t>
      </w:r>
    </w:p>
    <w:p w14:paraId="3AFE137F" w14:textId="1B57BCBD" w:rsidR="00223161" w:rsidRDefault="00223161" w:rsidP="00223161">
      <w:r w:rsidRPr="00223161">
        <w:drawing>
          <wp:inline distT="0" distB="0" distL="0" distR="0" wp14:anchorId="53AE1C74" wp14:editId="774AB965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6672" w14:textId="77777777" w:rsidR="00223161" w:rsidRDefault="00223161">
      <w:r>
        <w:br w:type="page"/>
      </w:r>
    </w:p>
    <w:p w14:paraId="4A1178E5" w14:textId="3EB92482" w:rsidR="00223161" w:rsidRDefault="00223161" w:rsidP="00223161">
      <w:pPr>
        <w:pStyle w:val="Heading1"/>
      </w:pPr>
      <w:r>
        <w:lastRenderedPageBreak/>
        <w:t>Question 3</w:t>
      </w:r>
    </w:p>
    <w:p w14:paraId="5FBA71E8" w14:textId="77777777" w:rsidR="00223161" w:rsidRDefault="0022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7CAAC79F" w14:textId="6F81988D" w:rsidR="00223161" w:rsidRDefault="00223161" w:rsidP="00223161">
      <w:pPr>
        <w:pStyle w:val="Heading1"/>
      </w:pPr>
      <w:r>
        <w:lastRenderedPageBreak/>
        <w:t>Question 4</w:t>
      </w:r>
    </w:p>
    <w:p w14:paraId="59C64B1D" w14:textId="77777777" w:rsidR="00223161" w:rsidRDefault="0022316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CC65397" w14:textId="1EAC9B82" w:rsidR="00223161" w:rsidRDefault="00223161" w:rsidP="00223161">
      <w:pPr>
        <w:pStyle w:val="Heading1"/>
      </w:pPr>
      <w:r>
        <w:lastRenderedPageBreak/>
        <w:t>Question 5</w:t>
      </w:r>
    </w:p>
    <w:p w14:paraId="5ED69574" w14:textId="47E0D8C1" w:rsidR="00F70E06" w:rsidRDefault="00223161" w:rsidP="00223161">
      <w:pPr>
        <w:jc w:val="center"/>
      </w:pPr>
      <w:r>
        <w:rPr>
          <w:noProof/>
        </w:rPr>
        <w:drawing>
          <wp:inline distT="0" distB="0" distL="0" distR="0" wp14:anchorId="7FAF0A9F" wp14:editId="6B80BAF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387C" w14:textId="77777777" w:rsidR="00F70E06" w:rsidRDefault="00F70E06">
      <w:r>
        <w:br w:type="page"/>
      </w:r>
    </w:p>
    <w:p w14:paraId="4582D98D" w14:textId="55940504" w:rsidR="00223161" w:rsidRDefault="00F70E06" w:rsidP="00F70E06">
      <w:pPr>
        <w:pStyle w:val="Heading1"/>
      </w:pPr>
      <w:r>
        <w:lastRenderedPageBreak/>
        <w:t>Codes</w:t>
      </w:r>
    </w:p>
    <w:p w14:paraId="19EDA8A4" w14:textId="377CDF39" w:rsidR="00F70E06" w:rsidRPr="00D20A3D" w:rsidRDefault="00F70E06" w:rsidP="00F70E06">
      <w:pPr>
        <w:pStyle w:val="Heading2"/>
        <w:rPr>
          <w:sz w:val="6"/>
          <w:szCs w:val="6"/>
        </w:rPr>
      </w:pPr>
      <w:r>
        <w:t>Question 2</w:t>
      </w:r>
      <w:r w:rsidR="00D20A3D">
        <w:br/>
      </w:r>
    </w:p>
    <w:p w14:paraId="401D5944" w14:textId="5C3537DA" w:rsidR="00F70E06" w:rsidRDefault="00F70E06" w:rsidP="00F70E06">
      <w:pPr>
        <w:pStyle w:val="MATLABCode"/>
        <w:rPr>
          <w:color w:val="000000"/>
        </w:rPr>
      </w:pPr>
      <w:r>
        <w:t>X0 = [1.2; 0];</w:t>
      </w:r>
      <w:r>
        <w:br/>
        <w:t>Kp = 200;</w:t>
      </w:r>
      <w:r>
        <w:br/>
        <w:t>Kd = 1;</w:t>
      </w:r>
      <w:r>
        <w:br/>
      </w:r>
      <w:r>
        <w:br/>
        <w:t>fun = @(t, X) (fcnODE2(t, X, Kp, Kd));</w:t>
      </w:r>
      <w:r>
        <w:br/>
        <w:t>[t,X] = ode45(fun,[0 15], X0);</w:t>
      </w:r>
      <w:r>
        <w:br/>
      </w:r>
      <w:r>
        <w:br/>
        <w:t xml:space="preserve">subplot(211); hold </w:t>
      </w:r>
      <w:r w:rsidRPr="007612E0">
        <w:rPr>
          <w:color w:val="800000"/>
        </w:rPr>
        <w:t>on</w:t>
      </w:r>
      <w:r>
        <w:rPr>
          <w:color w:val="000000"/>
        </w:rPr>
        <w:t xml:space="preserve">; box </w:t>
      </w:r>
      <w:r w:rsidRPr="007612E0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plot(t, X(:,1),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plot(t, ones(size(t)),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legend(</w:t>
      </w:r>
      <w:r w:rsidRPr="007612E0">
        <w:rPr>
          <w:color w:val="800000"/>
        </w:rPr>
        <w:t>'Output'</w:t>
      </w:r>
      <w:r>
        <w:rPr>
          <w:color w:val="000000"/>
        </w:rPr>
        <w:t xml:space="preserve">, </w:t>
      </w:r>
      <w:r w:rsidRPr="007612E0">
        <w:rPr>
          <w:color w:val="800000"/>
        </w:rPr>
        <w:t>'Reference'</w:t>
      </w:r>
      <w:r>
        <w:rPr>
          <w:color w:val="000000"/>
        </w:rPr>
        <w:t>);</w:t>
      </w:r>
      <w:r>
        <w:rPr>
          <w:color w:val="000000"/>
        </w:rPr>
        <w:br/>
        <w:t xml:space="preserve">    ylabel(</w:t>
      </w:r>
      <w:r w:rsidRPr="007612E0">
        <w:rPr>
          <w:color w:val="800000"/>
        </w:rPr>
        <w:t>'Output'</w:t>
      </w:r>
      <w:r>
        <w:rPr>
          <w:color w:val="000000"/>
        </w:rPr>
        <w:t>);</w:t>
      </w:r>
      <w:r>
        <w:rPr>
          <w:color w:val="000000"/>
        </w:rPr>
        <w:br/>
        <w:t xml:space="preserve">    title(</w:t>
      </w:r>
      <w:r w:rsidRPr="007612E0">
        <w:rPr>
          <w:color w:val="800000"/>
        </w:rPr>
        <w:t>'Question 5'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subplot(212); box </w:t>
      </w:r>
      <w:r w:rsidRPr="007612E0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plot(t, X(:,2),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xlabel(</w:t>
      </w:r>
      <w:r w:rsidRPr="007612E0">
        <w:rPr>
          <w:color w:val="800000"/>
        </w:rPr>
        <w:t>'Time, 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print(</w:t>
      </w:r>
      <w:r w:rsidRPr="007612E0">
        <w:rPr>
          <w:color w:val="800000"/>
        </w:rPr>
        <w:t>'fig_question2'</w:t>
      </w:r>
      <w:r>
        <w:rPr>
          <w:color w:val="000000"/>
        </w:rPr>
        <w:t xml:space="preserve">, </w:t>
      </w:r>
      <w:r w:rsidRPr="007612E0">
        <w:rPr>
          <w:color w:val="800000"/>
        </w:rPr>
        <w:t>'-dpng'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7612E0">
        <w:rPr>
          <w:color w:val="0000FF"/>
        </w:rPr>
        <w:t>function</w:t>
      </w:r>
      <w:r>
        <w:rPr>
          <w:color w:val="000000"/>
        </w:rPr>
        <w:t xml:space="preserve"> dxdt = fcnODE2(t, X, Kp, Kd)</w:t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Unpack</w:t>
      </w:r>
      <w:r>
        <w:rPr>
          <w:color w:val="000000"/>
        </w:rPr>
        <w:br/>
        <w:t xml:space="preserve">    x1 = X(1);</w:t>
      </w:r>
      <w:r>
        <w:rPr>
          <w:color w:val="000000"/>
        </w:rPr>
        <w:br/>
        <w:t xml:space="preserve">    x2 = X(2);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Desired Trajectory</w:t>
      </w:r>
      <w:r>
        <w:rPr>
          <w:color w:val="000000"/>
        </w:rPr>
        <w:br/>
        <w:t xml:space="preserve">    ydddot </w:t>
      </w:r>
      <w:r w:rsidR="009A2F89">
        <w:rPr>
          <w:color w:val="000000"/>
        </w:rPr>
        <w:tab/>
      </w:r>
      <w:bookmarkStart w:id="0" w:name="_GoBack"/>
      <w:bookmarkEnd w:id="0"/>
      <w:r>
        <w:rPr>
          <w:color w:val="000000"/>
        </w:rPr>
        <w:t>= 0;</w:t>
      </w:r>
      <w:r>
        <w:rPr>
          <w:color w:val="000000"/>
        </w:rPr>
        <w:br/>
        <w:t xml:space="preserve">    yddot </w:t>
      </w:r>
      <w:r w:rsidR="009A2F89">
        <w:rPr>
          <w:color w:val="000000"/>
        </w:rPr>
        <w:tab/>
      </w:r>
      <w:r>
        <w:rPr>
          <w:color w:val="000000"/>
        </w:rPr>
        <w:t>= 0;</w:t>
      </w:r>
      <w:r>
        <w:rPr>
          <w:color w:val="000000"/>
        </w:rPr>
        <w:br/>
        <w:t xml:space="preserve">    yd </w:t>
      </w:r>
      <w:r w:rsidR="009A2F89">
        <w:rPr>
          <w:color w:val="000000"/>
        </w:rPr>
        <w:tab/>
      </w:r>
      <w:r w:rsidR="009A2F89">
        <w:rPr>
          <w:color w:val="000000"/>
        </w:rPr>
        <w:tab/>
      </w:r>
      <w:r>
        <w:rPr>
          <w:color w:val="000000"/>
        </w:rPr>
        <w:t>= 1;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Error</w:t>
      </w:r>
      <w:r>
        <w:rPr>
          <w:color w:val="000000"/>
        </w:rPr>
        <w:br/>
        <w:t xml:space="preserve">    e = (X(1) - yd);</w:t>
      </w:r>
      <w:r>
        <w:rPr>
          <w:color w:val="000000"/>
        </w:rPr>
        <w:br/>
        <w:t xml:space="preserve">    edot = (X(2) - yddot);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Controller</w:t>
      </w:r>
      <w:r>
        <w:rPr>
          <w:color w:val="000000"/>
        </w:rPr>
        <w:br/>
        <w:t xml:space="preserve">    </w:t>
      </w:r>
      <w:r w:rsidRPr="007612E0">
        <w:rPr>
          <w:color w:val="0000FF"/>
        </w:rPr>
        <w:t>global</w:t>
      </w:r>
      <w:r>
        <w:rPr>
          <w:color w:val="000000"/>
        </w:rPr>
        <w:t xml:space="preserve"> U</w:t>
      </w:r>
      <w:r>
        <w:rPr>
          <w:color w:val="000000"/>
        </w:rPr>
        <w:br/>
        <w:t xml:space="preserve">    v = ydddot - Kd*edot - Kp*e;</w:t>
      </w:r>
      <w:r>
        <w:rPr>
          <w:color w:val="000000"/>
        </w:rPr>
        <w:br/>
        <w:t xml:space="preserve">    u = v/cos(x2) - x1^4*cos(x2);</w:t>
      </w:r>
      <w:r>
        <w:rPr>
          <w:color w:val="000000"/>
        </w:rPr>
        <w:br/>
        <w:t xml:space="preserve">    U = [U u];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Plant</w:t>
      </w:r>
      <w:r>
        <w:rPr>
          <w:color w:val="000000"/>
        </w:rPr>
        <w:br/>
        <w:t xml:space="preserve">    xd1 = sin(x2);</w:t>
      </w:r>
      <w:r>
        <w:rPr>
          <w:color w:val="000000"/>
        </w:rPr>
        <w:br/>
        <w:t xml:space="preserve">    xd2 = x1^4*cos(x2)+u;</w:t>
      </w:r>
      <w:r>
        <w:rPr>
          <w:color w:val="000000"/>
        </w:rPr>
        <w:br/>
      </w:r>
      <w:r>
        <w:rPr>
          <w:color w:val="000000"/>
        </w:rPr>
        <w:br/>
        <w:t xml:space="preserve">    dxdt = [xd1; xd2];</w:t>
      </w:r>
      <w:r>
        <w:rPr>
          <w:color w:val="000000"/>
        </w:rPr>
        <w:br/>
      </w:r>
      <w:r w:rsidRPr="007612E0">
        <w:rPr>
          <w:color w:val="0000FF"/>
        </w:rPr>
        <w:t>end</w:t>
      </w:r>
    </w:p>
    <w:p w14:paraId="24EEEE78" w14:textId="74DBCDDA" w:rsidR="00F70E06" w:rsidRDefault="00F70E06" w:rsidP="00F70E06">
      <w:pPr>
        <w:pStyle w:val="Heading2"/>
      </w:pPr>
      <w:r>
        <w:lastRenderedPageBreak/>
        <w:t>Question 5</w:t>
      </w:r>
    </w:p>
    <w:p w14:paraId="2F75109E" w14:textId="77777777" w:rsidR="00D20A3D" w:rsidRPr="00D20A3D" w:rsidRDefault="00D20A3D" w:rsidP="00D20A3D">
      <w:pPr>
        <w:rPr>
          <w:sz w:val="10"/>
          <w:szCs w:val="10"/>
        </w:rPr>
      </w:pPr>
    </w:p>
    <w:p w14:paraId="21207287" w14:textId="0543F2D3" w:rsidR="00F70E06" w:rsidRDefault="00F70E06" w:rsidP="00F70E06">
      <w:pPr>
        <w:pStyle w:val="MATLABCode"/>
        <w:rPr>
          <w:color w:val="000000"/>
        </w:rPr>
      </w:pPr>
      <w:r>
        <w:t>X0 = [0; 0];</w:t>
      </w:r>
      <w:r>
        <w:br/>
      </w:r>
      <w:r>
        <w:br/>
        <w:t>fun = @(t, X) (fcnODE5(t, X));</w:t>
      </w:r>
      <w:r>
        <w:br/>
        <w:t>[t,X] = ode45(fun,[0 5], X0);</w:t>
      </w:r>
      <w:r>
        <w:br/>
        <w:t>figure;</w:t>
      </w:r>
      <w:r>
        <w:br/>
        <w:t xml:space="preserve">subplot(211); hold </w:t>
      </w:r>
      <w:r w:rsidRPr="007612E0">
        <w:rPr>
          <w:color w:val="800000"/>
        </w:rPr>
        <w:t>on</w:t>
      </w:r>
      <w:r>
        <w:rPr>
          <w:color w:val="000000"/>
        </w:rPr>
        <w:t xml:space="preserve">; box </w:t>
      </w:r>
      <w:r w:rsidRPr="007612E0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plot(t, X(:,1),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plot(t, pi/2*ones(size(t)),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legend(</w:t>
      </w:r>
      <w:r w:rsidRPr="007612E0">
        <w:rPr>
          <w:color w:val="800000"/>
        </w:rPr>
        <w:t>'Output'</w:t>
      </w:r>
      <w:r>
        <w:rPr>
          <w:color w:val="000000"/>
        </w:rPr>
        <w:t xml:space="preserve">, </w:t>
      </w:r>
      <w:r w:rsidRPr="007612E0">
        <w:rPr>
          <w:color w:val="800000"/>
        </w:rPr>
        <w:t>'Reference'</w:t>
      </w:r>
      <w:r>
        <w:rPr>
          <w:color w:val="000000"/>
        </w:rPr>
        <w:t>);</w:t>
      </w:r>
      <w:r>
        <w:rPr>
          <w:color w:val="000000"/>
        </w:rPr>
        <w:br/>
        <w:t xml:space="preserve">    ylabel(</w:t>
      </w:r>
      <w:r w:rsidRPr="007612E0">
        <w:rPr>
          <w:color w:val="800000"/>
        </w:rPr>
        <w:t>'Theta'</w:t>
      </w:r>
      <w:r>
        <w:rPr>
          <w:color w:val="000000"/>
        </w:rPr>
        <w:t>);</w:t>
      </w:r>
      <w:r>
        <w:rPr>
          <w:color w:val="000000"/>
        </w:rPr>
        <w:br/>
        <w:t xml:space="preserve">    title(</w:t>
      </w:r>
      <w:r w:rsidRPr="007612E0">
        <w:rPr>
          <w:color w:val="800000"/>
        </w:rPr>
        <w:t>'Question 5'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subplot(212); box </w:t>
      </w:r>
      <w:r w:rsidRPr="007612E0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 xml:space="preserve">    plot(t, X(:,2), </w:t>
      </w:r>
      <w:r w:rsidRPr="007612E0">
        <w:rPr>
          <w:color w:val="800000"/>
        </w:rPr>
        <w:t>'LineWidth'</w:t>
      </w:r>
      <w:r>
        <w:rPr>
          <w:color w:val="000000"/>
        </w:rPr>
        <w:t>, 2);</w:t>
      </w:r>
      <w:r>
        <w:rPr>
          <w:color w:val="000000"/>
        </w:rPr>
        <w:br/>
        <w:t xml:space="preserve">    xlabel(</w:t>
      </w:r>
      <w:r w:rsidRPr="007612E0">
        <w:rPr>
          <w:color w:val="800000"/>
        </w:rPr>
        <w:t>'Time, s'</w:t>
      </w:r>
      <w:r>
        <w:rPr>
          <w:color w:val="000000"/>
        </w:rPr>
        <w:t>);</w:t>
      </w:r>
      <w:r>
        <w:rPr>
          <w:color w:val="000000"/>
        </w:rPr>
        <w:br/>
        <w:t xml:space="preserve">    ylabel(</w:t>
      </w:r>
      <w:r w:rsidRPr="007612E0">
        <w:rPr>
          <w:color w:val="800000"/>
        </w:rPr>
        <w:t>'Angular Velocity'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print(</w:t>
      </w:r>
      <w:r w:rsidRPr="007612E0">
        <w:rPr>
          <w:color w:val="800000"/>
        </w:rPr>
        <w:t>'fig_question5'</w:t>
      </w:r>
      <w:r>
        <w:rPr>
          <w:color w:val="000000"/>
        </w:rPr>
        <w:t xml:space="preserve">, </w:t>
      </w:r>
      <w:r w:rsidRPr="007612E0">
        <w:rPr>
          <w:color w:val="800000"/>
        </w:rPr>
        <w:t>'-dpng'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7612E0">
        <w:rPr>
          <w:color w:val="0000FF"/>
        </w:rPr>
        <w:t>function</w:t>
      </w:r>
      <w:r>
        <w:rPr>
          <w:color w:val="000000"/>
        </w:rPr>
        <w:t xml:space="preserve"> dxdt = fcnODE5(t, X)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References</w:t>
      </w:r>
      <w:r>
        <w:rPr>
          <w:color w:val="000000"/>
        </w:rPr>
        <w:br/>
        <w:t xml:space="preserve">    delta = pi/2;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Parameters</w:t>
      </w:r>
      <w:r>
        <w:rPr>
          <w:color w:val="000000"/>
        </w:rPr>
        <w:br/>
        <w:t xml:space="preserve">    k </w:t>
      </w:r>
      <w:r w:rsidR="00F679E3">
        <w:rPr>
          <w:color w:val="000000"/>
        </w:rPr>
        <w:tab/>
      </w:r>
      <w:r>
        <w:rPr>
          <w:color w:val="000000"/>
        </w:rPr>
        <w:t>= 4;</w:t>
      </w:r>
      <w:r>
        <w:rPr>
          <w:color w:val="000000"/>
        </w:rPr>
        <w:br/>
        <w:t xml:space="preserve">    a1 </w:t>
      </w:r>
      <w:r w:rsidR="00F679E3">
        <w:rPr>
          <w:color w:val="000000"/>
        </w:rPr>
        <w:tab/>
      </w:r>
      <w:r>
        <w:rPr>
          <w:color w:val="000000"/>
        </w:rPr>
        <w:t>= 1;</w:t>
      </w:r>
      <w:r>
        <w:rPr>
          <w:color w:val="000000"/>
        </w:rPr>
        <w:br/>
        <w:t xml:space="preserve">    m </w:t>
      </w:r>
      <w:r w:rsidR="00F679E3">
        <w:rPr>
          <w:color w:val="000000"/>
        </w:rPr>
        <w:tab/>
      </w:r>
      <w:r>
        <w:rPr>
          <w:color w:val="000000"/>
        </w:rPr>
        <w:t>= 0.1;</w:t>
      </w:r>
      <w:r>
        <w:rPr>
          <w:color w:val="000000"/>
        </w:rPr>
        <w:br/>
        <w:t xml:space="preserve">    l </w:t>
      </w:r>
      <w:r w:rsidR="00F679E3">
        <w:rPr>
          <w:color w:val="000000"/>
        </w:rPr>
        <w:tab/>
      </w:r>
      <w:r>
        <w:rPr>
          <w:color w:val="000000"/>
        </w:rPr>
        <w:t>= 1;</w:t>
      </w:r>
      <w:r>
        <w:rPr>
          <w:color w:val="000000"/>
        </w:rPr>
        <w:br/>
        <w:t xml:space="preserve">    ko </w:t>
      </w:r>
      <w:r w:rsidR="00F679E3">
        <w:rPr>
          <w:color w:val="000000"/>
        </w:rPr>
        <w:tab/>
      </w:r>
      <w:r>
        <w:rPr>
          <w:color w:val="000000"/>
        </w:rPr>
        <w:t>= .02;</w:t>
      </w:r>
      <w:r>
        <w:rPr>
          <w:color w:val="000000"/>
        </w:rPr>
        <w:br/>
        <w:t xml:space="preserve">    go </w:t>
      </w:r>
      <w:r w:rsidR="00F679E3">
        <w:rPr>
          <w:color w:val="000000"/>
        </w:rPr>
        <w:tab/>
      </w:r>
      <w:r>
        <w:rPr>
          <w:color w:val="000000"/>
        </w:rPr>
        <w:t>= -9.81;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Unpack</w:t>
      </w:r>
      <w:r>
        <w:rPr>
          <w:color w:val="000000"/>
        </w:rPr>
        <w:br/>
        <w:t xml:space="preserve">    x1 = X(1) - delta;</w:t>
      </w:r>
      <w:r>
        <w:rPr>
          <w:color w:val="000000"/>
        </w:rPr>
        <w:br/>
        <w:t xml:space="preserve">    x2 = X(2);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612E0">
        <w:rPr>
          <w:color w:val="008000"/>
        </w:rPr>
        <w:t>% Control</w:t>
      </w:r>
      <w:r>
        <w:rPr>
          <w:color w:val="000000"/>
        </w:rPr>
        <w:br/>
        <w:t xml:space="preserve">    u = -k*sign(a1*x1+x2);</w:t>
      </w:r>
      <w:r>
        <w:rPr>
          <w:color w:val="000000"/>
        </w:rPr>
        <w:br/>
      </w:r>
      <w:r>
        <w:rPr>
          <w:color w:val="000000"/>
        </w:rPr>
        <w:br/>
        <w:t xml:space="preserve">    x1d = x2;</w:t>
      </w:r>
      <w:r>
        <w:rPr>
          <w:color w:val="000000"/>
        </w:rPr>
        <w:br/>
        <w:t xml:space="preserve">    x2d = -(go/l)*sin(x1+delta) - ko*x2/m + u/(m*l^2);</w:t>
      </w:r>
      <w:r>
        <w:rPr>
          <w:color w:val="000000"/>
        </w:rPr>
        <w:br/>
      </w:r>
      <w:r>
        <w:rPr>
          <w:color w:val="000000"/>
        </w:rPr>
        <w:br/>
        <w:t xml:space="preserve">    dxdt = [x1d; x2d];</w:t>
      </w:r>
      <w:r>
        <w:rPr>
          <w:color w:val="000000"/>
        </w:rPr>
        <w:br/>
      </w:r>
      <w:r w:rsidRPr="007612E0">
        <w:rPr>
          <w:color w:val="0000FF"/>
        </w:rPr>
        <w:t>end</w:t>
      </w:r>
    </w:p>
    <w:p w14:paraId="71DF5DDA" w14:textId="77777777" w:rsidR="00F70E06" w:rsidRPr="00F70E06" w:rsidRDefault="00F70E06" w:rsidP="00F70E06"/>
    <w:sectPr w:rsidR="00F70E06" w:rsidRPr="00F70E06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F95D6" w14:textId="77777777" w:rsidR="00B14EB8" w:rsidRDefault="00B14EB8" w:rsidP="00C6554A">
      <w:pPr>
        <w:spacing w:before="0" w:after="0" w:line="240" w:lineRule="auto"/>
      </w:pPr>
      <w:r>
        <w:separator/>
      </w:r>
    </w:p>
  </w:endnote>
  <w:endnote w:type="continuationSeparator" w:id="0">
    <w:p w14:paraId="71DD6B09" w14:textId="77777777" w:rsidR="00B14EB8" w:rsidRDefault="00B14EB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4634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A8772" w14:textId="77777777" w:rsidR="00B14EB8" w:rsidRDefault="00B14EB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F2DEC26" w14:textId="77777777" w:rsidR="00B14EB8" w:rsidRDefault="00B14EB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5C"/>
    <w:rsid w:val="0001153A"/>
    <w:rsid w:val="0004400B"/>
    <w:rsid w:val="000C3FF2"/>
    <w:rsid w:val="000C701D"/>
    <w:rsid w:val="00103BCE"/>
    <w:rsid w:val="00141D6E"/>
    <w:rsid w:val="0016433E"/>
    <w:rsid w:val="001649AD"/>
    <w:rsid w:val="001663AD"/>
    <w:rsid w:val="00186A34"/>
    <w:rsid w:val="001C184E"/>
    <w:rsid w:val="002226AA"/>
    <w:rsid w:val="00223161"/>
    <w:rsid w:val="002554CD"/>
    <w:rsid w:val="002770DA"/>
    <w:rsid w:val="00283C93"/>
    <w:rsid w:val="002901EF"/>
    <w:rsid w:val="0029070E"/>
    <w:rsid w:val="00291998"/>
    <w:rsid w:val="00293B83"/>
    <w:rsid w:val="00294276"/>
    <w:rsid w:val="002B4294"/>
    <w:rsid w:val="002D2965"/>
    <w:rsid w:val="00304B9C"/>
    <w:rsid w:val="003202F7"/>
    <w:rsid w:val="003203F4"/>
    <w:rsid w:val="00333D0D"/>
    <w:rsid w:val="0034184C"/>
    <w:rsid w:val="00355B48"/>
    <w:rsid w:val="003609D2"/>
    <w:rsid w:val="003A5EAA"/>
    <w:rsid w:val="003D00AE"/>
    <w:rsid w:val="003D32C3"/>
    <w:rsid w:val="00405D7A"/>
    <w:rsid w:val="00423ACB"/>
    <w:rsid w:val="0044043C"/>
    <w:rsid w:val="0044171C"/>
    <w:rsid w:val="00445E62"/>
    <w:rsid w:val="00453D87"/>
    <w:rsid w:val="0047446A"/>
    <w:rsid w:val="0048251E"/>
    <w:rsid w:val="00496B1D"/>
    <w:rsid w:val="004A21A5"/>
    <w:rsid w:val="004C049F"/>
    <w:rsid w:val="004C72A9"/>
    <w:rsid w:val="005000E2"/>
    <w:rsid w:val="00502F80"/>
    <w:rsid w:val="00512613"/>
    <w:rsid w:val="00563AB2"/>
    <w:rsid w:val="0056683B"/>
    <w:rsid w:val="005A27A7"/>
    <w:rsid w:val="006108BA"/>
    <w:rsid w:val="00622534"/>
    <w:rsid w:val="00627223"/>
    <w:rsid w:val="0064642D"/>
    <w:rsid w:val="00651539"/>
    <w:rsid w:val="00657EC8"/>
    <w:rsid w:val="00674491"/>
    <w:rsid w:val="00683638"/>
    <w:rsid w:val="006A212B"/>
    <w:rsid w:val="006A3CE7"/>
    <w:rsid w:val="006B1EE5"/>
    <w:rsid w:val="006D5032"/>
    <w:rsid w:val="00704197"/>
    <w:rsid w:val="007125AA"/>
    <w:rsid w:val="007222A6"/>
    <w:rsid w:val="00733465"/>
    <w:rsid w:val="00746FBC"/>
    <w:rsid w:val="00794152"/>
    <w:rsid w:val="00802E8C"/>
    <w:rsid w:val="0083551D"/>
    <w:rsid w:val="0087055B"/>
    <w:rsid w:val="0089457D"/>
    <w:rsid w:val="008C14B0"/>
    <w:rsid w:val="008D72BC"/>
    <w:rsid w:val="008E0ACF"/>
    <w:rsid w:val="00927583"/>
    <w:rsid w:val="0093228C"/>
    <w:rsid w:val="00942170"/>
    <w:rsid w:val="009A1438"/>
    <w:rsid w:val="009A2F89"/>
    <w:rsid w:val="009C7116"/>
    <w:rsid w:val="009D1B1F"/>
    <w:rsid w:val="009D491A"/>
    <w:rsid w:val="009E1563"/>
    <w:rsid w:val="009E740C"/>
    <w:rsid w:val="00A57B64"/>
    <w:rsid w:val="00A81A7E"/>
    <w:rsid w:val="00A83A0D"/>
    <w:rsid w:val="00AA258C"/>
    <w:rsid w:val="00AC240F"/>
    <w:rsid w:val="00AE3A6F"/>
    <w:rsid w:val="00B14EB8"/>
    <w:rsid w:val="00B2000B"/>
    <w:rsid w:val="00B21A3D"/>
    <w:rsid w:val="00B579E1"/>
    <w:rsid w:val="00BB64EB"/>
    <w:rsid w:val="00BC305C"/>
    <w:rsid w:val="00BF0F7A"/>
    <w:rsid w:val="00BF2DB3"/>
    <w:rsid w:val="00C141A1"/>
    <w:rsid w:val="00C44523"/>
    <w:rsid w:val="00C6554A"/>
    <w:rsid w:val="00C73CA0"/>
    <w:rsid w:val="00CB047A"/>
    <w:rsid w:val="00D02355"/>
    <w:rsid w:val="00D03E6E"/>
    <w:rsid w:val="00D072C0"/>
    <w:rsid w:val="00D1623C"/>
    <w:rsid w:val="00D20A3D"/>
    <w:rsid w:val="00D213CE"/>
    <w:rsid w:val="00D33E0F"/>
    <w:rsid w:val="00D5187B"/>
    <w:rsid w:val="00D521AD"/>
    <w:rsid w:val="00D56FC9"/>
    <w:rsid w:val="00D7094C"/>
    <w:rsid w:val="00D7590C"/>
    <w:rsid w:val="00DA2DD9"/>
    <w:rsid w:val="00DA5C6F"/>
    <w:rsid w:val="00DC1B87"/>
    <w:rsid w:val="00DD3410"/>
    <w:rsid w:val="00DF1757"/>
    <w:rsid w:val="00E0698D"/>
    <w:rsid w:val="00E534E4"/>
    <w:rsid w:val="00E61773"/>
    <w:rsid w:val="00E8360B"/>
    <w:rsid w:val="00E86ADB"/>
    <w:rsid w:val="00E9782A"/>
    <w:rsid w:val="00ED7C44"/>
    <w:rsid w:val="00F679E3"/>
    <w:rsid w:val="00F70E06"/>
    <w:rsid w:val="00F90ACB"/>
    <w:rsid w:val="00FD15D6"/>
    <w:rsid w:val="00FD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9F52"/>
  <w15:chartTrackingRefBased/>
  <w15:docId w15:val="{54083720-1C7A-484E-A040-A3779547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MATLABCode">
    <w:name w:val="MATLAB Code"/>
    <w:basedOn w:val="Normal"/>
    <w:link w:val="MATLABCodeChar"/>
    <w:rsid w:val="003D32C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before="0" w:after="160" w:line="360" w:lineRule="auto"/>
    </w:pPr>
    <w:rPr>
      <w:rFonts w:ascii="Lucida Console" w:eastAsia="Calibri" w:hAnsi="Lucida Console" w:cs="Times New Roman"/>
      <w:noProof/>
      <w:color w:val="auto"/>
      <w:sz w:val="16"/>
    </w:rPr>
  </w:style>
  <w:style w:type="character" w:customStyle="1" w:styleId="MATLABCodeChar">
    <w:name w:val="MATLAB Code Char"/>
    <w:link w:val="MATLABCode"/>
    <w:rsid w:val="003D32C3"/>
    <w:rPr>
      <w:rFonts w:ascii="Lucida Console" w:eastAsia="Calibri" w:hAnsi="Lucida Console" w:cs="Times New Roman"/>
      <w:noProof/>
      <w:color w:val="auto"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3D32C3"/>
    <w:pPr>
      <w:spacing w:before="0" w:after="160"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3D32C3"/>
    <w:rPr>
      <w:rFonts w:ascii="Lucida Console" w:eastAsia="Calibri" w:hAnsi="Lucida Console" w:cs="Times New Roman"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elto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68F4-D3BD-4DCE-AC99-98DDD26A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10</TotalTime>
  <Pages>8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</dc:creator>
  <cp:keywords/>
  <dc:description/>
  <cp:lastModifiedBy>Erivelton Gualter</cp:lastModifiedBy>
  <cp:revision>7</cp:revision>
  <cp:lastPrinted>2019-04-04T18:26:00Z</cp:lastPrinted>
  <dcterms:created xsi:type="dcterms:W3CDTF">2019-04-18T15:20:00Z</dcterms:created>
  <dcterms:modified xsi:type="dcterms:W3CDTF">2019-04-18T15:32:00Z</dcterms:modified>
</cp:coreProperties>
</file>